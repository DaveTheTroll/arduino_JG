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B0518" w14:textId="187CF693" w:rsidR="004B45DC" w:rsidRDefault="00593FE6" w:rsidP="00593FE6">
      <w:pPr>
        <w:pStyle w:val="Title"/>
      </w:pPr>
      <w:r>
        <w:t>Determining orientation of mpu9250 accelerometer/gyro/magnetometer</w:t>
      </w:r>
    </w:p>
    <w:p w14:paraId="4B39E039" w14:textId="563A02C0" w:rsidR="00CE4BEE" w:rsidRPr="00CE4BEE" w:rsidRDefault="00593FE6" w:rsidP="00CE4BEE">
      <w:pPr>
        <w:pStyle w:val="Heading1"/>
      </w:pPr>
      <w:r>
        <w:t>Accelerometer only</w:t>
      </w:r>
    </w:p>
    <w:p w14:paraId="6A0EAD4E" w14:textId="3333C7A3" w:rsidR="00593FE6" w:rsidRDefault="00593FE6" w:rsidP="00593FE6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the gravitational field</w:t>
      </w:r>
    </w:p>
    <w:p w14:paraId="647E7BB9" w14:textId="7A5817DA" w:rsidR="00593FE6" w:rsidRDefault="00593FE6" w:rsidP="00593FE6"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is the current acceleration</w:t>
      </w:r>
    </w:p>
    <w:p w14:paraId="2098086C" w14:textId="2B520DFF" w:rsidR="00593FE6" w:rsidRDefault="00593FE6" w:rsidP="00593FE6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CE4BEE">
        <w:rPr>
          <w:rFonts w:eastAsiaTheme="minorEastAsia"/>
        </w:rPr>
        <w:t xml:space="preserve"> </w:t>
      </w:r>
      <w:r>
        <w:rPr>
          <w:rFonts w:eastAsiaTheme="minorEastAsia"/>
        </w:rPr>
        <w:t>is the rotation matrix for the device</w:t>
      </w:r>
    </w:p>
    <w:p w14:paraId="78CADEA3" w14:textId="40F1A591" w:rsidR="00593FE6" w:rsidRDefault="00593FE6" w:rsidP="00593FE6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z</m:t>
        </m:r>
      </m:oMath>
      <w:r w:rsidR="00FB5FD4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is the accelerometer measurement</w:t>
      </w:r>
    </w:p>
    <w:p w14:paraId="734C3596" w14:textId="68B5A587" w:rsidR="00593FE6" w:rsidRPr="00593FE6" w:rsidRDefault="00593FE6" w:rsidP="00593FE6">
      <w:pPr>
        <w:tabs>
          <w:tab w:val="left" w:pos="6520"/>
        </w:tabs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z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g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14:paraId="2D5FB681" w14:textId="5C692B21" w:rsidR="00CE4BEE" w:rsidRDefault="00CE4BEE" w:rsidP="00CE4BEE">
      <w:pPr>
        <w:pStyle w:val="Heading2"/>
      </w:pPr>
      <w:r>
        <w:t>Roll, Pitch and Yaw</w:t>
      </w:r>
    </w:p>
    <w:p w14:paraId="49A865E2" w14:textId="7BFA3BDA" w:rsidR="00CE4BEE" w:rsidRDefault="00CE4BEE" w:rsidP="00CE4BEE">
      <w:pPr>
        <w:rPr>
          <w:rFonts w:eastAsiaTheme="minorEastAsia"/>
        </w:rPr>
      </w:pPr>
      <w:r>
        <w:t xml:space="preserve">Roll, Pitch and Yaw </w:t>
      </w:r>
      <m:oMath>
        <m:r>
          <w:rPr>
            <w:rFonts w:ascii="Cambria Math" w:hAnsi="Cambria Math"/>
          </w:rPr>
          <m:t>ϕ, θ,ψ</m:t>
        </m:r>
      </m:oMath>
    </w:p>
    <w:p w14:paraId="49D7068B" w14:textId="4C2A1BDA" w:rsidR="00CE4BEE" w:rsidRDefault="00CE4BEE" w:rsidP="00CE4BE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20391AA0" w14:textId="1BAB409A" w:rsidR="00CE4BEE" w:rsidRDefault="00CE4BEE" w:rsidP="00CE4BEE">
      <w:pPr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E03A10" w:rsidRPr="00E03A10">
        <w:rPr>
          <w:rFonts w:eastAsiaTheme="minorEastAsia"/>
        </w:rPr>
        <w:t>, assuming</w:t>
      </w:r>
      <w:r w:rsidR="00E03A10">
        <w:rPr>
          <w:rFonts w:eastAsiaTheme="minorEastAsia"/>
        </w:rPr>
        <w:t xml:space="preserve"> rotation sequence yaw, pitch, roll.</w:t>
      </w:r>
    </w:p>
    <w:p w14:paraId="6BA17991" w14:textId="22D17DD8" w:rsidR="005420CE" w:rsidRDefault="005420CE" w:rsidP="005420CE">
      <w:pPr>
        <w:pStyle w:val="Heading2"/>
        <w:rPr>
          <w:rFonts w:eastAsiaTheme="minorEastAsia"/>
        </w:rPr>
      </w:pPr>
      <w:r>
        <w:rPr>
          <w:rFonts w:eastAsiaTheme="minorEastAsia"/>
        </w:rPr>
        <w:t>Static Device</w:t>
      </w:r>
    </w:p>
    <w:p w14:paraId="5AA29BBD" w14:textId="2B3D8731" w:rsidR="005420CE" w:rsidRDefault="005420CE" w:rsidP="005420CE">
      <w:pPr>
        <w:tabs>
          <w:tab w:val="left" w:pos="6520"/>
        </w:tabs>
        <w:rPr>
          <w:rFonts w:eastAsiaTheme="minorEastAsia"/>
        </w:rPr>
      </w:pPr>
      <w:r>
        <w:t xml:space="preserve">For a static device,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</w:p>
    <w:p w14:paraId="3A59B9C9" w14:textId="0FFCFC7F" w:rsidR="005420CE" w:rsidRPr="005420CE" w:rsidRDefault="005420CE" w:rsidP="005420CE">
      <w:pPr>
        <w:tabs>
          <w:tab w:val="left" w:pos="6520"/>
        </w:tabs>
        <w:rPr>
          <w:rFonts w:eastAsiaTheme="minorEastAsia"/>
        </w:rPr>
      </w:pP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Rg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func>
                </m:e>
              </m:mr>
            </m:m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bookmarkStart w:id="0" w:name="_GoBack"/>
      <w:bookmarkEnd w:id="0"/>
    </w:p>
    <w:p w14:paraId="3510D554" w14:textId="6D7C41B9" w:rsidR="005420CE" w:rsidRDefault="005420CE" w:rsidP="005420CE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ϕ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</m:t>
                </m:r>
              </m:sub>
            </m:sSub>
          </m:den>
        </m:f>
      </m:oMath>
      <w:r w:rsidR="00E03A10">
        <w:rPr>
          <w:rFonts w:eastAsiaTheme="minorEastAsia"/>
        </w:rPr>
        <w:t xml:space="preserve"> </w:t>
      </w:r>
    </w:p>
    <w:p w14:paraId="3545F357" w14:textId="41DE29CD" w:rsidR="00E03A10" w:rsidRDefault="00E03A10" w:rsidP="00E03A10">
      <w:pPr>
        <w:tabs>
          <w:tab w:val="left" w:pos="6520"/>
        </w:tabs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rad>
          </m:den>
        </m:f>
      </m:oMath>
      <w:r>
        <w:rPr>
          <w:rFonts w:eastAsiaTheme="minorEastAsia"/>
        </w:rPr>
        <w:t xml:space="preserve"> </w:t>
      </w:r>
    </w:p>
    <w:p w14:paraId="52F25223" w14:textId="77777777" w:rsidR="00E03A10" w:rsidRDefault="00E03A10" w:rsidP="005420CE">
      <w:pPr>
        <w:tabs>
          <w:tab w:val="left" w:pos="6520"/>
        </w:tabs>
        <w:rPr>
          <w:rFonts w:eastAsiaTheme="minorEastAsia"/>
        </w:rPr>
      </w:pPr>
    </w:p>
    <w:p w14:paraId="0DDF2F55" w14:textId="263D2492" w:rsidR="00A06B70" w:rsidRDefault="00593FE6" w:rsidP="00593FE6">
      <w:pPr>
        <w:pStyle w:val="Heading1"/>
      </w:pPr>
      <w:r>
        <w:t>Sources</w:t>
      </w:r>
    </w:p>
    <w:p w14:paraId="12B0BA80" w14:textId="264F8EEC" w:rsidR="00593FE6" w:rsidRPr="00593FE6" w:rsidRDefault="00593FE6" w:rsidP="00593FE6">
      <w:hyperlink r:id="rId6" w:history="1">
        <w:r w:rsidRPr="00593FE6">
          <w:rPr>
            <w:color w:val="0000FF"/>
            <w:u w:val="single"/>
          </w:rPr>
          <w:t>https://cache.freescale.com/files/sensors/doc/app_note/AN3461.pdf</w:t>
        </w:r>
      </w:hyperlink>
    </w:p>
    <w:sectPr w:rsidR="00593FE6" w:rsidRPr="00593FE6" w:rsidSect="00017398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E072A" w14:textId="77777777" w:rsidR="00AD79E6" w:rsidRDefault="00AD79E6" w:rsidP="00017398">
      <w:pPr>
        <w:spacing w:after="0"/>
      </w:pPr>
      <w:r>
        <w:separator/>
      </w:r>
    </w:p>
  </w:endnote>
  <w:endnote w:type="continuationSeparator" w:id="0">
    <w:p w14:paraId="687ED0A4" w14:textId="77777777" w:rsidR="00AD79E6" w:rsidRDefault="00AD79E6" w:rsidP="000173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C3E86" w14:textId="77777777" w:rsidR="00A06B70" w:rsidRDefault="004B45DC">
    <w:pPr>
      <w:pStyle w:val="Foo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FB5D257" wp14:editId="5D533D1A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4" name="Graphic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0B5A9158" w14:textId="77777777" w:rsidTr="00BA4D0A">
      <w:tc>
        <w:tcPr>
          <w:tcW w:w="3005" w:type="dxa"/>
        </w:tcPr>
        <w:p w14:paraId="3D47786A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5D5C050E" wp14:editId="2E3AD888">
                <wp:extent cx="352425" cy="407707"/>
                <wp:effectExtent l="0" t="0" r="0" b="0"/>
                <wp:docPr id="2" name="Graphic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9E35D43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3006" w:type="dxa"/>
        </w:tcPr>
        <w:p w14:paraId="227DBC9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4CB9B4D1" w14:textId="77777777" w:rsidR="00A06B70" w:rsidRPr="00A06B70" w:rsidRDefault="00BA4D0A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2C868129" w14:textId="77777777" w:rsidR="00017398" w:rsidRDefault="00017398" w:rsidP="00A06B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9119B" w14:textId="77777777" w:rsidR="00AD79E6" w:rsidRDefault="00AD79E6" w:rsidP="00017398">
      <w:pPr>
        <w:spacing w:after="0"/>
      </w:pPr>
      <w:r>
        <w:separator/>
      </w:r>
    </w:p>
  </w:footnote>
  <w:footnote w:type="continuationSeparator" w:id="0">
    <w:p w14:paraId="12FB3B61" w14:textId="77777777" w:rsidR="00AD79E6" w:rsidRDefault="00AD79E6" w:rsidP="0001739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12"/>
    </w:tblGrid>
    <w:tr w:rsidR="00A06B70" w:rsidRPr="00A06B70" w14:paraId="2904A3DF" w14:textId="77777777" w:rsidTr="00BA4D0A">
      <w:tc>
        <w:tcPr>
          <w:tcW w:w="3005" w:type="dxa"/>
        </w:tcPr>
        <w:p w14:paraId="4311BEB0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rPr>
              <w:rFonts w:ascii="Rockwell" w:hAnsi="Rockwell"/>
              <w:noProof/>
            </w:rPr>
            <w:drawing>
              <wp:inline distT="0" distB="0" distL="0" distR="0" wp14:anchorId="2291A935" wp14:editId="49151AE3">
                <wp:extent cx="352425" cy="407707"/>
                <wp:effectExtent l="0" t="0" r="0" b="0"/>
                <wp:docPr id="1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690" cy="4334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1ACD3477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  <w:jc w:val="center"/>
          </w:pPr>
        </w:p>
      </w:tc>
      <w:tc>
        <w:tcPr>
          <w:tcW w:w="3006" w:type="dxa"/>
        </w:tcPr>
        <w:p w14:paraId="4D627A7E" w14:textId="77777777" w:rsidR="00A06B70" w:rsidRPr="00A06B70" w:rsidRDefault="00A06B70" w:rsidP="00A06B70">
          <w:pPr>
            <w:pStyle w:val="Footer"/>
            <w:tabs>
              <w:tab w:val="clear" w:pos="4513"/>
              <w:tab w:val="clear" w:pos="9026"/>
            </w:tabs>
          </w:pPr>
          <w:r w:rsidRPr="00A06B70">
            <w:t>Jolly Good Engineering Ltd</w:t>
          </w:r>
        </w:p>
        <w:p w14:paraId="560215A1" w14:textId="77777777" w:rsidR="00A06B70" w:rsidRPr="00A06B70" w:rsidRDefault="00BA4D0A" w:rsidP="00A06B70">
          <w:pPr>
            <w:pStyle w:val="Footer"/>
            <w:tabs>
              <w:tab w:val="clear" w:pos="4513"/>
              <w:tab w:val="clear" w:pos="9026"/>
            </w:tabs>
          </w:pPr>
          <w:hyperlink r:id="rId3" w:history="1">
            <w:r w:rsidR="00A06B70" w:rsidRPr="00A06B70">
              <w:rPr>
                <w:rStyle w:val="Hyperlink"/>
                <w:color w:val="auto"/>
                <w:u w:val="none"/>
              </w:rPr>
              <w:t>dave.barnett@jollygood.org.uk</w:t>
            </w:r>
          </w:hyperlink>
        </w:p>
      </w:tc>
    </w:tr>
  </w:tbl>
  <w:p w14:paraId="320F6872" w14:textId="77777777" w:rsidR="00A06B70" w:rsidRDefault="0026102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9B55EFD" wp14:editId="4E09F8A9">
          <wp:simplePos x="0" y="0"/>
          <wp:positionH relativeFrom="page">
            <wp:posOffset>3960495</wp:posOffset>
          </wp:positionH>
          <wp:positionV relativeFrom="page">
            <wp:posOffset>4680585</wp:posOffset>
          </wp:positionV>
          <wp:extent cx="5277600" cy="6105600"/>
          <wp:effectExtent l="571500" t="247650" r="94615" b="0"/>
          <wp:wrapNone/>
          <wp:docPr id="3" name="Graphic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phic 3"/>
                  <pic:cNvPicPr/>
                </pic:nvPicPr>
                <pic:blipFill>
                  <a:blip r:embed="rId1">
                    <a:alphaModFix amt="1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4536">
                    <a:off x="0" y="0"/>
                    <a:ext cx="5277600" cy="61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E6"/>
    <w:rsid w:val="00017398"/>
    <w:rsid w:val="0004347A"/>
    <w:rsid w:val="000C77A7"/>
    <w:rsid w:val="001A693E"/>
    <w:rsid w:val="00257692"/>
    <w:rsid w:val="0026102A"/>
    <w:rsid w:val="004212F0"/>
    <w:rsid w:val="004B45DC"/>
    <w:rsid w:val="004C5194"/>
    <w:rsid w:val="005217E7"/>
    <w:rsid w:val="00522575"/>
    <w:rsid w:val="005420CE"/>
    <w:rsid w:val="00593FE6"/>
    <w:rsid w:val="00626AA4"/>
    <w:rsid w:val="008E185A"/>
    <w:rsid w:val="009756F0"/>
    <w:rsid w:val="00A06B70"/>
    <w:rsid w:val="00AD79E6"/>
    <w:rsid w:val="00BA4D0A"/>
    <w:rsid w:val="00CE4BEE"/>
    <w:rsid w:val="00E03A10"/>
    <w:rsid w:val="00E51C53"/>
    <w:rsid w:val="00FA476B"/>
    <w:rsid w:val="00FB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C24DE"/>
  <w15:chartTrackingRefBased/>
  <w15:docId w15:val="{B1977CD1-9D15-4693-9CC8-EB3CE0E6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2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1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34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030A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39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17398"/>
  </w:style>
  <w:style w:type="paragraph" w:styleId="Footer">
    <w:name w:val="footer"/>
    <w:basedOn w:val="Normal"/>
    <w:link w:val="FooterChar"/>
    <w:uiPriority w:val="99"/>
    <w:unhideWhenUsed/>
    <w:rsid w:val="0001739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17398"/>
  </w:style>
  <w:style w:type="table" w:styleId="TableGrid">
    <w:name w:val="Table Grid"/>
    <w:basedOn w:val="TableNormal"/>
    <w:uiPriority w:val="39"/>
    <w:rsid w:val="00A0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C5194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194"/>
    <w:rPr>
      <w:rFonts w:asciiTheme="majorHAnsi" w:eastAsiaTheme="majorEastAsia" w:hAnsiTheme="majorHAnsi" w:cstheme="majorBidi"/>
      <w:b/>
      <w:color w:val="7030A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5194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194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92"/>
    <w:pPr>
      <w:numPr>
        <w:ilvl w:val="1"/>
      </w:numPr>
      <w:jc w:val="center"/>
    </w:pPr>
    <w:rPr>
      <w:rFonts w:eastAsiaTheme="minorEastAsia"/>
      <w:b/>
      <w:color w:val="7030A0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7692"/>
    <w:rPr>
      <w:rFonts w:eastAsiaTheme="minorEastAsia"/>
      <w:b/>
      <w:color w:val="7030A0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4212F0"/>
    <w:pPr>
      <w:spacing w:after="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2F0"/>
    <w:pPr>
      <w:spacing w:after="0"/>
      <w:ind w:left="221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2F0"/>
    <w:pPr>
      <w:spacing w:after="0"/>
      <w:ind w:left="442"/>
    </w:pPr>
    <w:rPr>
      <w:rFonts w:eastAsiaTheme="minorEastAsia" w:cs="Times New Roman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4347A"/>
    <w:rPr>
      <w:rFonts w:asciiTheme="majorHAnsi" w:eastAsiaTheme="majorEastAsia" w:hAnsiTheme="majorHAnsi" w:cstheme="majorBidi"/>
      <w:i/>
      <w:iCs/>
      <w:color w:val="7030A0"/>
    </w:rPr>
  </w:style>
  <w:style w:type="character" w:styleId="PlaceholderText">
    <w:name w:val="Placeholder Text"/>
    <w:basedOn w:val="DefaultParagraphFont"/>
    <w:uiPriority w:val="99"/>
    <w:semiHidden/>
    <w:rsid w:val="00593FE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42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che.freescale.com/files/sensors/doc/app_note/AN3461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dave.barnett@jollygood.org.uk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dsensors\Templates%20and%20Logos\Templates\Jolly%20Good%20Do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Jolly Good Doc.dotx</Template>
  <TotalTime>4355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Barnett</dc:creator>
  <cp:keywords/>
  <dc:description/>
  <cp:lastModifiedBy>Dave Barnett</cp:lastModifiedBy>
  <cp:revision>1</cp:revision>
  <dcterms:created xsi:type="dcterms:W3CDTF">2020-01-16T17:16:00Z</dcterms:created>
  <dcterms:modified xsi:type="dcterms:W3CDTF">2020-01-20T16:26:00Z</dcterms:modified>
</cp:coreProperties>
</file>